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F659" w14:textId="0734D085" w:rsidR="00EF36A5" w:rsidRPr="008054FC" w:rsidRDefault="00EA28F3" w:rsidP="00AB4981">
      <w:pPr>
        <w:pStyle w:val="Title"/>
        <w:rPr>
          <w:lang w:val="pt-BR"/>
        </w:rPr>
      </w:pPr>
      <w:r w:rsidRPr="008054FC">
        <w:rPr>
          <w:lang w:val="pt-BR"/>
        </w:rPr>
        <w:t>Eduardo Ottoni</w:t>
      </w:r>
    </w:p>
    <w:p w14:paraId="4D1D93DD" w14:textId="6A31A9A0" w:rsidR="00EF36A5" w:rsidRPr="00EA28F3" w:rsidRDefault="00EA28F3" w:rsidP="004129B7">
      <w:pPr>
        <w:pStyle w:val="Title"/>
        <w:rPr>
          <w:lang w:val="pt-BR"/>
        </w:rPr>
      </w:pPr>
      <w:r w:rsidRPr="00EA28F3">
        <w:rPr>
          <w:lang w:val="pt-BR"/>
        </w:rPr>
        <w:t>Roteiro de estudos</w:t>
      </w:r>
    </w:p>
    <w:p w14:paraId="02BE75D5" w14:textId="33201BC0" w:rsidR="00EF36A5" w:rsidRPr="00EA28F3" w:rsidRDefault="00312782" w:rsidP="004129B7">
      <w:pPr>
        <w:pStyle w:val="Details"/>
        <w:rPr>
          <w:lang w:val="pt-BR"/>
        </w:rPr>
      </w:pPr>
      <w:sdt>
        <w:sdtPr>
          <w:rPr>
            <w:rStyle w:val="Bold"/>
          </w:rPr>
          <w:id w:val="-2126385715"/>
          <w:placeholder>
            <w:docPart w:val="B2C0905AF8204A11866F14F5E13ECAA9"/>
          </w:placeholder>
          <w:temporary/>
          <w:showingPlcHdr/>
          <w15:appearance w15:val="hidden"/>
        </w:sdtPr>
        <w:sdtEndPr>
          <w:rPr>
            <w:rStyle w:val="Bold"/>
          </w:rPr>
        </w:sdtEndPr>
        <w:sdtContent>
          <w:r w:rsidR="004129B7" w:rsidRPr="00EA28F3">
            <w:rPr>
              <w:rStyle w:val="Bold"/>
              <w:lang w:val="pt-BR"/>
            </w:rPr>
            <w:t>Date:</w:t>
          </w:r>
        </w:sdtContent>
      </w:sdt>
      <w:r w:rsidR="004129B7" w:rsidRPr="008054FC">
        <w:rPr>
          <w:lang w:val="pt-BR"/>
        </w:rPr>
        <w:t xml:space="preserve"> </w:t>
      </w:r>
      <w:r w:rsidR="00EA28F3">
        <w:rPr>
          <w:lang w:val="pt-BR"/>
        </w:rPr>
        <w:t>06/12/2021</w:t>
      </w:r>
    </w:p>
    <w:p w14:paraId="6B883F64" w14:textId="77777777" w:rsidR="00EA28F3" w:rsidRDefault="00312782" w:rsidP="00EA28F3">
      <w:pPr>
        <w:pStyle w:val="Details"/>
        <w:rPr>
          <w:lang w:val="pt-BR"/>
        </w:rPr>
      </w:pPr>
      <w:sdt>
        <w:sdtPr>
          <w:rPr>
            <w:rStyle w:val="Bold"/>
          </w:rPr>
          <w:id w:val="-318193952"/>
          <w:placeholder>
            <w:docPart w:val="5CB78997148F4B7FBD26F9100E6F562F"/>
          </w:placeholder>
          <w:temporary/>
          <w:showingPlcHdr/>
          <w15:appearance w15:val="hidden"/>
        </w:sdtPr>
        <w:sdtEndPr>
          <w:rPr>
            <w:rStyle w:val="Bold"/>
          </w:rPr>
        </w:sdtEndPr>
        <w:sdtContent>
          <w:r w:rsidR="004129B7" w:rsidRPr="004129B7">
            <w:rPr>
              <w:rStyle w:val="Bold"/>
            </w:rPr>
            <w:t>Time:</w:t>
          </w:r>
        </w:sdtContent>
      </w:sdt>
      <w:r w:rsidR="004129B7" w:rsidRPr="004129B7">
        <w:rPr>
          <w:rStyle w:val="Bold"/>
        </w:rPr>
        <w:t xml:space="preserve"> </w:t>
      </w:r>
      <w:r w:rsidR="00EA28F3">
        <w:rPr>
          <w:lang w:val="pt-BR"/>
        </w:rPr>
        <w:t>15:19:12</w:t>
      </w:r>
    </w:p>
    <w:p w14:paraId="588FB8CB" w14:textId="77777777" w:rsidR="008054FC" w:rsidRDefault="008054FC" w:rsidP="008054FC"/>
    <w:p w14:paraId="545557CE" w14:textId="12BD820F" w:rsidR="008054FC" w:rsidRDefault="008054FC" w:rsidP="008054FC">
      <w:pPr>
        <w:pStyle w:val="Heading1"/>
      </w:pPr>
      <w:r>
        <w:t>Topics:</w:t>
      </w:r>
    </w:p>
    <w:p w14:paraId="69166AD3" w14:textId="77777777" w:rsidR="008054FC" w:rsidRDefault="008054FC" w:rsidP="008054FC">
      <w:pPr>
        <w:pStyle w:val="ListParagraph"/>
        <w:numPr>
          <w:ilvl w:val="0"/>
          <w:numId w:val="5"/>
        </w:numPr>
      </w:pPr>
      <w:r>
        <w:t>Return values</w:t>
      </w:r>
    </w:p>
    <w:p w14:paraId="1C0D1D8F" w14:textId="77777777" w:rsidR="008054FC" w:rsidRDefault="008054FC" w:rsidP="008054FC">
      <w:pPr>
        <w:pStyle w:val="ListParagraph"/>
        <w:numPr>
          <w:ilvl w:val="0"/>
          <w:numId w:val="5"/>
        </w:numPr>
      </w:pPr>
      <w:r>
        <w:t>Incremental development</w:t>
      </w:r>
    </w:p>
    <w:p w14:paraId="3E33C8EC" w14:textId="77777777" w:rsidR="008054FC" w:rsidRDefault="008054FC" w:rsidP="008054FC">
      <w:pPr>
        <w:pStyle w:val="ListParagraph"/>
        <w:numPr>
          <w:ilvl w:val="0"/>
          <w:numId w:val="5"/>
        </w:numPr>
      </w:pPr>
      <w:r>
        <w:t>Composition</w:t>
      </w:r>
    </w:p>
    <w:p w14:paraId="63AFD4A2" w14:textId="77777777" w:rsidR="008054FC" w:rsidRDefault="008054FC" w:rsidP="008054FC">
      <w:pPr>
        <w:pStyle w:val="ListParagraph"/>
        <w:numPr>
          <w:ilvl w:val="0"/>
          <w:numId w:val="5"/>
        </w:numPr>
      </w:pPr>
      <w:r>
        <w:t>Boolean functions</w:t>
      </w:r>
    </w:p>
    <w:p w14:paraId="77EAB3F0" w14:textId="31266266" w:rsidR="008054FC" w:rsidRDefault="008054FC" w:rsidP="00393BE0">
      <w:pPr>
        <w:pStyle w:val="ListParagraph"/>
        <w:numPr>
          <w:ilvl w:val="0"/>
          <w:numId w:val="5"/>
        </w:numPr>
      </w:pPr>
      <w:r>
        <w:t>Recursion</w:t>
      </w:r>
    </w:p>
    <w:p w14:paraId="3C3C25CC" w14:textId="0DF05386" w:rsidR="008054FC" w:rsidRDefault="008054FC" w:rsidP="008054FC">
      <w:pPr>
        <w:pStyle w:val="Heading1"/>
      </w:pPr>
      <w:r>
        <w:t>Learning Objectives</w:t>
      </w:r>
    </w:p>
    <w:p w14:paraId="6A82C6FF" w14:textId="77777777" w:rsidR="008054FC" w:rsidRDefault="008054FC" w:rsidP="008054FC">
      <w:pPr>
        <w:pStyle w:val="ListParagraph"/>
        <w:numPr>
          <w:ilvl w:val="0"/>
          <w:numId w:val="6"/>
        </w:numPr>
      </w:pPr>
      <w:r>
        <w:t>Develop example code to debug a function.</w:t>
      </w:r>
    </w:p>
    <w:p w14:paraId="361904D8" w14:textId="77777777" w:rsidR="008054FC" w:rsidRDefault="008054FC" w:rsidP="008054FC">
      <w:pPr>
        <w:pStyle w:val="ListParagraph"/>
        <w:numPr>
          <w:ilvl w:val="0"/>
          <w:numId w:val="6"/>
        </w:numPr>
      </w:pPr>
      <w:r>
        <w:t>Utilize a recursive function to compute a result.</w:t>
      </w:r>
    </w:p>
    <w:p w14:paraId="222A04AD" w14:textId="669A8C10" w:rsidR="008054FC" w:rsidRDefault="008054FC" w:rsidP="008054FC">
      <w:pPr>
        <w:pStyle w:val="ListParagraph"/>
        <w:numPr>
          <w:ilvl w:val="0"/>
          <w:numId w:val="6"/>
        </w:numPr>
      </w:pPr>
      <w:r>
        <w:t>Develop a function using the concept of incremental development.</w:t>
      </w:r>
    </w:p>
    <w:p w14:paraId="3CB960AA" w14:textId="17CB532B" w:rsidR="008054FC" w:rsidRDefault="008054FC" w:rsidP="008054FC">
      <w:pPr>
        <w:pStyle w:val="Heading1"/>
      </w:pPr>
      <w:r>
        <w:t>Video:</w:t>
      </w:r>
    </w:p>
    <w:p w14:paraId="6E42583C" w14:textId="6FD16D29" w:rsidR="008054FC" w:rsidRDefault="008054FC" w:rsidP="008054FC">
      <w:r>
        <w:t>The video talks about functions, return and calls.</w:t>
      </w:r>
    </w:p>
    <w:p w14:paraId="5895A2BB" w14:textId="3A4F76E7" w:rsidR="008054FC" w:rsidRDefault="008054FC" w:rsidP="008054FC">
      <w:r>
        <w:t xml:space="preserve">The mains aspect of the video is a function that returns a value, and a call that store this value in </w:t>
      </w:r>
      <w:r w:rsidR="00FF6146">
        <w:t>a</w:t>
      </w:r>
      <w:r>
        <w:t xml:space="preserve"> variable.</w:t>
      </w:r>
    </w:p>
    <w:p w14:paraId="37B21C2C" w14:textId="15E9CF95" w:rsidR="008054FC" w:rsidRDefault="008054FC" w:rsidP="008054FC">
      <w:r>
        <w:t xml:space="preserve">The aspects of the importance of return values are that it can </w:t>
      </w:r>
      <w:r w:rsidR="00FF6146">
        <w:t>be good for code reusing, increment software complexity, turn programming easier, and more.</w:t>
      </w:r>
    </w:p>
    <w:p w14:paraId="45CD32F6" w14:textId="60830562" w:rsidR="00393BE0" w:rsidRDefault="00FF6146" w:rsidP="008054FC">
      <w:r>
        <w:t>Other main aspect of the video is the debug option, present in most IDE’s, that can pause the code running, in a chosen line, alter values and see the program running line by line.</w:t>
      </w:r>
    </w:p>
    <w:p w14:paraId="1D726FDF" w14:textId="77777777" w:rsidR="00393BE0" w:rsidRDefault="00393BE0">
      <w:r>
        <w:br w:type="page"/>
      </w:r>
    </w:p>
    <w:p w14:paraId="15906BC4" w14:textId="2921FD7B" w:rsidR="00FF6146" w:rsidRDefault="00393BE0" w:rsidP="00393BE0">
      <w:pPr>
        <w:pStyle w:val="Heading1"/>
        <w:tabs>
          <w:tab w:val="left" w:pos="7382"/>
        </w:tabs>
      </w:pPr>
      <w:r>
        <w:lastRenderedPageBreak/>
        <w:t>Defining the topics</w:t>
      </w:r>
    </w:p>
    <w:p w14:paraId="500B7184" w14:textId="6582C78D" w:rsidR="00393BE0" w:rsidRDefault="00393BE0" w:rsidP="00393BE0">
      <w:pPr>
        <w:pStyle w:val="ListParagraph"/>
        <w:numPr>
          <w:ilvl w:val="0"/>
          <w:numId w:val="5"/>
        </w:numPr>
      </w:pPr>
      <w:r>
        <w:t>Return values</w:t>
      </w:r>
    </w:p>
    <w:p w14:paraId="0315E721" w14:textId="59767503" w:rsidR="00393BE0" w:rsidRDefault="00393BE0" w:rsidP="00393BE0">
      <w:pPr>
        <w:ind w:left="360"/>
      </w:pPr>
      <w:r>
        <w:t xml:space="preserve">Return value is a property of the function, that allows it to share a result with a caller. The caller is the part of the software </w:t>
      </w:r>
      <w:r w:rsidR="002E3477">
        <w:t>which</w:t>
      </w:r>
      <w:r>
        <w:t xml:space="preserve"> calls the </w:t>
      </w:r>
      <w:r w:rsidR="00233337">
        <w:t>function and</w:t>
      </w:r>
      <w:r>
        <w:t xml:space="preserve"> can receive or not a value in return.</w:t>
      </w:r>
      <w:r w:rsidR="00EA597A">
        <w:t xml:space="preserve"> If you ask a function with no return, in Python, it will return None. In </w:t>
      </w:r>
      <w:r w:rsidR="00233337">
        <w:t>other</w:t>
      </w:r>
      <w:r w:rsidR="00EA597A">
        <w:t xml:space="preserve"> languages it can create a </w:t>
      </w:r>
      <w:r w:rsidR="002E3477">
        <w:t>syntax</w:t>
      </w:r>
      <w:r w:rsidR="00EA597A">
        <w:t xml:space="preserve"> error.</w:t>
      </w:r>
    </w:p>
    <w:p w14:paraId="791C3812" w14:textId="39351265" w:rsidR="00EA597A" w:rsidRDefault="00EA597A" w:rsidP="00393BE0">
      <w:pPr>
        <w:ind w:left="360"/>
      </w:pPr>
      <w:r>
        <w:t>When the function returns it stop the execution immediately. All code above will not run, it is called dead code.</w:t>
      </w:r>
    </w:p>
    <w:p w14:paraId="440F7406" w14:textId="1FC43892" w:rsidR="00EA597A" w:rsidRDefault="00EA597A" w:rsidP="00393BE0">
      <w:pPr>
        <w:ind w:left="360"/>
      </w:pPr>
      <w:r>
        <w:t xml:space="preserve">A function can has more than one return, if this </w:t>
      </w:r>
      <w:r w:rsidR="00233337">
        <w:t>has</w:t>
      </w:r>
      <w:r>
        <w:t xml:space="preserve"> some conditions, each condition can have his own return. Otherwise, is a good habit to have </w:t>
      </w:r>
      <w:r w:rsidR="00233337">
        <w:t>a</w:t>
      </w:r>
      <w:r>
        <w:t xml:space="preserve"> default return, if for some reason the function must return some value for the program, but it ends with no return the code can </w:t>
      </w:r>
      <w:r w:rsidR="002E3477">
        <w:t>crashes</w:t>
      </w:r>
      <w:r>
        <w:t>.</w:t>
      </w:r>
    </w:p>
    <w:p w14:paraId="620EC4F8" w14:textId="44753DB9" w:rsidR="00393BE0" w:rsidRDefault="00393BE0" w:rsidP="00393BE0">
      <w:pPr>
        <w:pStyle w:val="ListParagraph"/>
        <w:numPr>
          <w:ilvl w:val="0"/>
          <w:numId w:val="5"/>
        </w:numPr>
      </w:pPr>
      <w:r>
        <w:t>Incremental development</w:t>
      </w:r>
    </w:p>
    <w:p w14:paraId="60CDCC01" w14:textId="5FD878EE" w:rsidR="00393BE0" w:rsidRDefault="00393BE0" w:rsidP="00393BE0">
      <w:pPr>
        <w:ind w:left="360"/>
      </w:pPr>
      <w:r>
        <w:t xml:space="preserve">Incremental development is </w:t>
      </w:r>
      <w:r w:rsidR="00A06D80">
        <w:t xml:space="preserve">a technique that uses </w:t>
      </w:r>
      <w:r w:rsidR="00A06D80" w:rsidRPr="00A06D80">
        <w:t>scaffolding</w:t>
      </w:r>
      <w:r w:rsidR="00A06D80">
        <w:t xml:space="preserve"> code, what means that you use some strategies to increment the code bit by bit, testing it.</w:t>
      </w:r>
    </w:p>
    <w:p w14:paraId="0EA428AB" w14:textId="19F7B842" w:rsidR="00A06D80" w:rsidRDefault="00A06D80" w:rsidP="00393BE0">
      <w:pPr>
        <w:ind w:left="360"/>
      </w:pPr>
      <w:r>
        <w:t xml:space="preserve">For create a complex function that adds, </w:t>
      </w:r>
      <w:r w:rsidR="00233337">
        <w:t>subtract,</w:t>
      </w:r>
      <w:r>
        <w:t xml:space="preserve"> and return logs, is a good way to use incremental development.</w:t>
      </w:r>
    </w:p>
    <w:p w14:paraId="6E3AF932" w14:textId="6D6BD63F" w:rsidR="00A06D80" w:rsidRDefault="00A06D80" w:rsidP="00393BE0">
      <w:pPr>
        <w:ind w:left="360"/>
      </w:pPr>
      <w:r>
        <w:t xml:space="preserve">First you need to </w:t>
      </w:r>
      <w:r w:rsidR="00233337">
        <w:t>choose</w:t>
      </w:r>
      <w:r>
        <w:t xml:space="preserve"> the variables, and just run, then add some algebra and run again, you can use print(variables) to verify if the values are as expected.</w:t>
      </w:r>
    </w:p>
    <w:p w14:paraId="6EE8F626" w14:textId="781951ED" w:rsidR="00A06D80" w:rsidRDefault="00A06D80" w:rsidP="00393BE0">
      <w:pPr>
        <w:ind w:left="360"/>
      </w:pPr>
      <w:r>
        <w:t xml:space="preserve">After some </w:t>
      </w:r>
      <w:r w:rsidR="00233337">
        <w:t>iteration</w:t>
      </w:r>
      <w:r>
        <w:t xml:space="preserve">, you will be with a </w:t>
      </w:r>
      <w:r w:rsidR="00233337">
        <w:t>great function</w:t>
      </w:r>
      <w:r>
        <w:t>, that may need less debugging, since you already solve a lot of the problems in the creation of the code.</w:t>
      </w:r>
    </w:p>
    <w:p w14:paraId="558C64DF" w14:textId="00877DED" w:rsidR="00A06D80" w:rsidRDefault="00A06D80" w:rsidP="00393BE0">
      <w:pPr>
        <w:ind w:left="360"/>
      </w:pPr>
      <w:r>
        <w:t xml:space="preserve">Otherwise, if you write the entire function as you expect it should work you can be fooled by the computer syntax, and after all are </w:t>
      </w:r>
      <w:r w:rsidR="002E3477">
        <w:t>written</w:t>
      </w:r>
      <w:r>
        <w:t>, will be more difficulty to figure out where exactly is the problem with the code.</w:t>
      </w:r>
    </w:p>
    <w:p w14:paraId="42228A43" w14:textId="3683E28D" w:rsidR="00A06D80" w:rsidRDefault="00A06D80" w:rsidP="00393BE0">
      <w:pPr>
        <w:ind w:left="360"/>
      </w:pPr>
      <w:r>
        <w:t>Incremental development is more a software engineering technique than a hard code concept. When the function works properly, you can erase the scaffolding part of the code, because it is just for help the task, and is not part of the final product.</w:t>
      </w:r>
    </w:p>
    <w:p w14:paraId="7C970360" w14:textId="23C386A8" w:rsidR="00A06D80" w:rsidRDefault="00A06D80" w:rsidP="00393BE0">
      <w:pPr>
        <w:ind w:left="360"/>
      </w:pPr>
      <w:r>
        <w:t>One example of scaffolding is to print intermediate variables, intermediate expressions</w:t>
      </w:r>
      <w:r w:rsidR="00EA597A">
        <w:t xml:space="preserve">, and run the function to </w:t>
      </w:r>
      <w:r w:rsidR="002E3477">
        <w:t>realize</w:t>
      </w:r>
      <w:r w:rsidR="00EA597A">
        <w:t xml:space="preserve"> if it </w:t>
      </w:r>
      <w:r w:rsidR="00233337">
        <w:t>works</w:t>
      </w:r>
      <w:r w:rsidR="00EA597A">
        <w:t xml:space="preserve"> as expected.</w:t>
      </w:r>
    </w:p>
    <w:p w14:paraId="6BA74D23" w14:textId="57CABE41" w:rsidR="00393BE0" w:rsidRDefault="00393BE0" w:rsidP="00393BE0">
      <w:pPr>
        <w:pStyle w:val="ListParagraph"/>
        <w:numPr>
          <w:ilvl w:val="0"/>
          <w:numId w:val="5"/>
        </w:numPr>
      </w:pPr>
      <w:r>
        <w:t>Composition</w:t>
      </w:r>
    </w:p>
    <w:p w14:paraId="17F1B356" w14:textId="268AFFC7" w:rsidR="000D638F" w:rsidRDefault="000D638F" w:rsidP="000D638F">
      <w:pPr>
        <w:ind w:left="360"/>
      </w:pPr>
      <w:r>
        <w:t xml:space="preserve">As we saw in the texts, a return or a function can have inside another function. For instance, print(abs(-3)) is </w:t>
      </w:r>
      <w:r w:rsidR="00233337">
        <w:t>an</w:t>
      </w:r>
      <w:r>
        <w:t xml:space="preserve"> example of composition of functions. The most inside function will be </w:t>
      </w:r>
      <w:r w:rsidR="002E3477">
        <w:t>run</w:t>
      </w:r>
      <w:r>
        <w:t xml:space="preserve"> first, so, abs(-3) will turn itself in 3, since abs function in Python returns the absolute value of a number, and the return property of the functions turns abs(-3) in just 3. In the core of the </w:t>
      </w:r>
      <w:r>
        <w:lastRenderedPageBreak/>
        <w:t>computer, now we have print(3) that prints in the console log the value that it has inside, and then return void.</w:t>
      </w:r>
    </w:p>
    <w:p w14:paraId="0823B698" w14:textId="449EE060" w:rsidR="000D638F" w:rsidRDefault="000D638F" w:rsidP="000D638F">
      <w:pPr>
        <w:ind w:left="360"/>
      </w:pPr>
      <w:r>
        <w:t xml:space="preserve">Composition is used to </w:t>
      </w:r>
      <w:r w:rsidR="00547937">
        <w:t>simplify the code, otherwise would be needed a lot of intermediate variables In this case, could be some like.</w:t>
      </w:r>
    </w:p>
    <w:p w14:paraId="1E128F87" w14:textId="4CF59685" w:rsidR="00547937" w:rsidRDefault="00547937" w:rsidP="000D638F">
      <w:pPr>
        <w:ind w:left="360"/>
      </w:pPr>
      <w:r>
        <w:t>absolute_value = abs(-3)</w:t>
      </w:r>
    </w:p>
    <w:p w14:paraId="3082B4A4" w14:textId="7D753915" w:rsidR="00547937" w:rsidRDefault="00547937" w:rsidP="000D638F">
      <w:pPr>
        <w:ind w:left="360"/>
      </w:pPr>
      <w:r>
        <w:t>print(absolute)</w:t>
      </w:r>
    </w:p>
    <w:p w14:paraId="151BE0E7" w14:textId="3E92AB92" w:rsidR="00547937" w:rsidRDefault="00547937" w:rsidP="000D638F">
      <w:pPr>
        <w:ind w:left="360"/>
      </w:pPr>
      <w:r>
        <w:t xml:space="preserve">Now we can realize it could be </w:t>
      </w:r>
      <w:r w:rsidR="00233337">
        <w:t>written</w:t>
      </w:r>
      <w:r>
        <w:t xml:space="preserve"> as print(abs(-3)), because of composition property.</w:t>
      </w:r>
    </w:p>
    <w:p w14:paraId="0C4718E6" w14:textId="6BC567F2" w:rsidR="00393BE0" w:rsidRDefault="00393BE0" w:rsidP="00393BE0">
      <w:pPr>
        <w:pStyle w:val="ListParagraph"/>
        <w:numPr>
          <w:ilvl w:val="0"/>
          <w:numId w:val="5"/>
        </w:numPr>
      </w:pPr>
      <w:r>
        <w:t>Boolean functions</w:t>
      </w:r>
    </w:p>
    <w:p w14:paraId="684B1109" w14:textId="77E60158" w:rsidR="00FA1D48" w:rsidRDefault="00E616AF" w:rsidP="00FA1D48">
      <w:pPr>
        <w:ind w:left="360"/>
      </w:pPr>
      <w:r>
        <w:t xml:space="preserve">Boolean functions are important to respond if a comparison is true or not. There exist a lot of numerical examples of it. But </w:t>
      </w:r>
      <w:r w:rsidR="00FA1D48">
        <w:t xml:space="preserve">in practice, it is useful. You may want to know if a user </w:t>
      </w:r>
      <w:r w:rsidR="00233337">
        <w:t>needs</w:t>
      </w:r>
      <w:r w:rsidR="00FA1D48">
        <w:t xml:space="preserve"> to pay taxes. So, you create a function mustPayTaxes(income).</w:t>
      </w:r>
    </w:p>
    <w:p w14:paraId="20A9F05C" w14:textId="105797B3" w:rsidR="00FA1D48" w:rsidRDefault="00FA1D48" w:rsidP="00FA1D48">
      <w:pPr>
        <w:ind w:left="360"/>
      </w:pPr>
      <w:r>
        <w:t>mustPayTaxes(income):</w:t>
      </w:r>
    </w:p>
    <w:p w14:paraId="0B636866" w14:textId="14543B88" w:rsidR="00FA1D48" w:rsidRDefault="00FA1D48" w:rsidP="00FA1D48">
      <w:pPr>
        <w:ind w:left="360"/>
      </w:pPr>
      <w:r>
        <w:tab/>
        <w:t>if income &gt; 40000:</w:t>
      </w:r>
    </w:p>
    <w:p w14:paraId="7E7C7E09" w14:textId="324E4CA6" w:rsidR="00FA1D48" w:rsidRDefault="00FA1D48" w:rsidP="00FA1D48">
      <w:pPr>
        <w:ind w:left="360"/>
      </w:pPr>
      <w:r>
        <w:tab/>
      </w:r>
      <w:r>
        <w:tab/>
        <w:t>return True</w:t>
      </w:r>
    </w:p>
    <w:p w14:paraId="00DF4477" w14:textId="7706ADE6" w:rsidR="00FA1D48" w:rsidRDefault="00FA1D48" w:rsidP="00FA1D48">
      <w:pPr>
        <w:ind w:left="360"/>
      </w:pPr>
      <w:r>
        <w:tab/>
        <w:t>elif income &lt;= 40000</w:t>
      </w:r>
    </w:p>
    <w:p w14:paraId="27647F5E" w14:textId="3FAE161A" w:rsidR="00FA1D48" w:rsidRDefault="00FA1D48" w:rsidP="00FA1D48">
      <w:pPr>
        <w:ind w:left="360"/>
      </w:pPr>
      <w:r>
        <w:tab/>
      </w:r>
      <w:r>
        <w:tab/>
        <w:t>return False</w:t>
      </w:r>
    </w:p>
    <w:p w14:paraId="5CB400DE" w14:textId="69EE206F" w:rsidR="00141294" w:rsidRDefault="00FA1D48" w:rsidP="00141294">
      <w:pPr>
        <w:ind w:left="360"/>
      </w:pPr>
      <w:r>
        <w:t xml:space="preserve">In this simple example, we can </w:t>
      </w:r>
      <w:r w:rsidR="00141294">
        <w:t xml:space="preserve">use mustPayTaxes in other parts of the code, using as a tool to conditional stataments. If musPayTaxes(user_income) == True, return “The user </w:t>
      </w:r>
      <w:r w:rsidR="00233337">
        <w:t>needs</w:t>
      </w:r>
      <w:r w:rsidR="00141294">
        <w:t xml:space="preserve"> to pay taxes”.</w:t>
      </w:r>
    </w:p>
    <w:p w14:paraId="1E92F9A9" w14:textId="77777777" w:rsidR="00393BE0" w:rsidRDefault="00393BE0" w:rsidP="00393BE0">
      <w:pPr>
        <w:pStyle w:val="ListParagraph"/>
        <w:numPr>
          <w:ilvl w:val="0"/>
          <w:numId w:val="5"/>
        </w:numPr>
      </w:pPr>
      <w:r>
        <w:t>Recursion</w:t>
      </w:r>
    </w:p>
    <w:p w14:paraId="0824B767" w14:textId="372ACFD0" w:rsidR="008054FC" w:rsidRDefault="00141294" w:rsidP="00141294">
      <w:pPr>
        <w:ind w:left="360"/>
      </w:pPr>
      <w:r>
        <w:t xml:space="preserve">Recursion is at the same time a complex and an understandable behavior of </w:t>
      </w:r>
      <w:r w:rsidR="002E3477">
        <w:t xml:space="preserve">the </w:t>
      </w:r>
      <w:r>
        <w:t>software.</w:t>
      </w:r>
    </w:p>
    <w:p w14:paraId="3855DFFD" w14:textId="7D3F47D5" w:rsidR="00141294" w:rsidRDefault="00141294" w:rsidP="00141294">
      <w:pPr>
        <w:ind w:left="360"/>
      </w:pPr>
      <w:r>
        <w:t>If you want to know how much prime number there are between an integer and 2, you can use:</w:t>
      </w:r>
    </w:p>
    <w:p w14:paraId="7FB3A9C4" w14:textId="714E4D8F" w:rsidR="00141294" w:rsidRDefault="00141294" w:rsidP="00141294">
      <w:pPr>
        <w:ind w:left="360"/>
      </w:pPr>
      <w:r>
        <w:t>verifyIsPrime(number)</w:t>
      </w:r>
    </w:p>
    <w:p w14:paraId="64025D42" w14:textId="78292CE3" w:rsidR="00141294" w:rsidRDefault="00141294" w:rsidP="00141294">
      <w:pPr>
        <w:ind w:left="360"/>
      </w:pPr>
      <w:r>
        <w:tab/>
        <w:t>if number &gt; 2:</w:t>
      </w:r>
    </w:p>
    <w:p w14:paraId="5EAC0277" w14:textId="0B865F63" w:rsidR="00141294" w:rsidRDefault="00141294" w:rsidP="00141294">
      <w:pPr>
        <w:ind w:left="360"/>
      </w:pPr>
      <w:r>
        <w:tab/>
      </w:r>
      <w:r>
        <w:tab/>
        <w:t>if isPrime(number)</w:t>
      </w:r>
      <w:r w:rsidR="0008351B">
        <w:t xml:space="preserve"> == True:</w:t>
      </w:r>
    </w:p>
    <w:p w14:paraId="152E19F3" w14:textId="7058337D" w:rsidR="0008351B" w:rsidRDefault="0008351B" w:rsidP="00141294">
      <w:pPr>
        <w:ind w:left="360"/>
      </w:pPr>
      <w:r>
        <w:tab/>
      </w:r>
      <w:r>
        <w:tab/>
      </w:r>
      <w:r>
        <w:tab/>
        <w:t>print(number)</w:t>
      </w:r>
    </w:p>
    <w:p w14:paraId="02BC265E" w14:textId="18DEA664" w:rsidR="0008351B" w:rsidRDefault="0008351B" w:rsidP="00141294">
      <w:pPr>
        <w:ind w:left="360"/>
      </w:pPr>
      <w:r>
        <w:tab/>
      </w:r>
      <w:r>
        <w:tab/>
        <w:t>verifyIsPrime(number-1)</w:t>
      </w:r>
    </w:p>
    <w:p w14:paraId="30A20B71" w14:textId="6389D4E7" w:rsidR="0008351B" w:rsidRDefault="0008351B" w:rsidP="00141294">
      <w:pPr>
        <w:ind w:left="360"/>
      </w:pPr>
      <w:r>
        <w:tab/>
        <w:t>else:</w:t>
      </w:r>
    </w:p>
    <w:p w14:paraId="39B9A006" w14:textId="2E402C0D" w:rsidR="0008351B" w:rsidRDefault="0008351B" w:rsidP="00141294">
      <w:pPr>
        <w:ind w:left="360"/>
      </w:pPr>
      <w:r>
        <w:tab/>
      </w:r>
      <w:r>
        <w:tab/>
        <w:t>print (2)</w:t>
      </w:r>
    </w:p>
    <w:p w14:paraId="6EE6B1B5" w14:textId="013BC38D" w:rsidR="0008351B" w:rsidRDefault="0008351B" w:rsidP="00141294">
      <w:pPr>
        <w:ind w:left="360"/>
      </w:pPr>
      <w:r>
        <w:tab/>
      </w:r>
      <w:r>
        <w:tab/>
        <w:t>return</w:t>
      </w:r>
    </w:p>
    <w:p w14:paraId="6CC9A52D" w14:textId="6B635F4E" w:rsidR="0008351B" w:rsidRDefault="0008351B" w:rsidP="00141294">
      <w:pPr>
        <w:ind w:left="360"/>
      </w:pPr>
      <w:r>
        <w:lastRenderedPageBreak/>
        <w:t xml:space="preserve">After all </w:t>
      </w:r>
      <w:r w:rsidR="00233337">
        <w:t>iterations</w:t>
      </w:r>
      <w:r>
        <w:t>, all prime number will be printed. We suppose in this case that there is a function that verify if the number is prime, the function isPrime(number).</w:t>
      </w:r>
    </w:p>
    <w:p w14:paraId="2F4193D6" w14:textId="273096E3" w:rsidR="0008351B" w:rsidRDefault="0008351B" w:rsidP="002548C8">
      <w:pPr>
        <w:ind w:left="360"/>
      </w:pPr>
      <w:r>
        <w:t xml:space="preserve">So, the software </w:t>
      </w:r>
      <w:r w:rsidR="00233337">
        <w:t>creates</w:t>
      </w:r>
      <w:r>
        <w:t xml:space="preserve"> a </w:t>
      </w:r>
      <w:r w:rsidR="00C10086">
        <w:t>pile that adds a new item in each call of the function, and then resolve all</w:t>
      </w:r>
      <w:r w:rsidR="002548C8">
        <w:t xml:space="preserve"> from the below to the top. This can turn programming in amazing tasks of the most advanced levels.</w:t>
      </w:r>
    </w:p>
    <w:p w14:paraId="431E3E65" w14:textId="22FDFCD0" w:rsidR="00B8080B" w:rsidRPr="00CA6B4F" w:rsidRDefault="00B8080B" w:rsidP="002548C8">
      <w:pPr>
        <w:ind w:left="360"/>
      </w:pPr>
      <w:r>
        <w:t>Keywords: guardian, scaffolding, leap of faith, vorpal, dead code, incremental development</w:t>
      </w:r>
    </w:p>
    <w:sectPr w:rsidR="00B8080B" w:rsidRPr="00CA6B4F" w:rsidSect="00393BE0">
      <w:headerReference w:type="default" r:id="rId10"/>
      <w:footerReference w:type="default" r:id="rId11"/>
      <w:pgSz w:w="12240" w:h="15840" w:code="1"/>
      <w:pgMar w:top="1701"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F264" w14:textId="77777777" w:rsidR="00312782" w:rsidRDefault="00312782">
      <w:pPr>
        <w:spacing w:after="0" w:line="240" w:lineRule="auto"/>
      </w:pPr>
      <w:r>
        <w:separator/>
      </w:r>
    </w:p>
  </w:endnote>
  <w:endnote w:type="continuationSeparator" w:id="0">
    <w:p w14:paraId="6787D5C5" w14:textId="77777777" w:rsidR="00312782" w:rsidRDefault="0031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7F81" w14:textId="2E361AA9" w:rsidR="00EA28F3" w:rsidRPr="008054FC" w:rsidRDefault="00EA28F3" w:rsidP="00EA28F3">
    <w:pPr>
      <w:pStyle w:val="Footer"/>
      <w:spacing w:before="100" w:beforeAutospacing="1" w:after="100" w:afterAutospacing="1"/>
      <w:jc w:val="center"/>
    </w:pPr>
    <w:r w:rsidRPr="008054FC">
      <w:t>University of The People</w:t>
    </w:r>
  </w:p>
  <w:p w14:paraId="5D9EF134" w14:textId="45BBDA01" w:rsidR="00EA28F3" w:rsidRPr="008054FC" w:rsidRDefault="00EA28F3" w:rsidP="00EA28F3">
    <w:pPr>
      <w:pStyle w:val="Footer"/>
      <w:spacing w:before="100" w:beforeAutospacing="1" w:after="100" w:afterAutospacing="1"/>
      <w:jc w:val="center"/>
    </w:pPr>
    <w:r w:rsidRPr="008054FC">
      <w:t>São Paulo, Brazil</w:t>
    </w:r>
  </w:p>
  <w:p w14:paraId="52A728B0" w14:textId="25C995E8" w:rsidR="00EA28F3" w:rsidRPr="00EA28F3" w:rsidRDefault="00EA28F3" w:rsidP="00EA28F3">
    <w:pPr>
      <w:pStyle w:val="Footer"/>
      <w:jc w:val="center"/>
      <w:rPr>
        <w:lang w:val="pt-BR"/>
      </w:rPr>
    </w:pPr>
    <w:r>
      <w:rPr>
        <w:lang w:val="pt-BR"/>
      </w:rPr>
      <w:t>06/12/2021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CEE0" w14:textId="77777777" w:rsidR="00312782" w:rsidRDefault="00312782">
      <w:pPr>
        <w:spacing w:after="0" w:line="240" w:lineRule="auto"/>
      </w:pPr>
      <w:r>
        <w:separator/>
      </w:r>
    </w:p>
  </w:footnote>
  <w:footnote w:type="continuationSeparator" w:id="0">
    <w:p w14:paraId="0B774718" w14:textId="77777777" w:rsidR="00312782" w:rsidRDefault="00312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A4CA" w14:textId="6CA99F02" w:rsidR="00EF36A5" w:rsidRDefault="00393BE0">
    <w:pPr>
      <w:pStyle w:val="Header"/>
    </w:pPr>
    <w:r>
      <w:rPr>
        <w:noProof/>
        <w:color w:val="auto"/>
      </w:rPr>
      <mc:AlternateContent>
        <mc:Choice Requires="wpg">
          <w:drawing>
            <wp:anchor distT="0" distB="0" distL="114300" distR="114300" simplePos="0" relativeHeight="251661312" behindDoc="1" locked="0" layoutInCell="1" allowOverlap="1" wp14:anchorId="2AE10279" wp14:editId="068040DC">
              <wp:simplePos x="0" y="0"/>
              <wp:positionH relativeFrom="page">
                <wp:posOffset>-319319</wp:posOffset>
              </wp:positionH>
              <wp:positionV relativeFrom="page">
                <wp:posOffset>-613410</wp:posOffset>
              </wp:positionV>
              <wp:extent cx="9719945" cy="10297795"/>
              <wp:effectExtent l="19050" t="0" r="90805" b="635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534CAC20" id="Group 6" o:spid="_x0000_s1026" alt="&quot;&quot;" style="position:absolute;margin-left:-25.15pt;margin-top:-48.3pt;width:765.35pt;height:810.85pt;z-index:-251655168;mso-width-percent:1253;mso-height-percent:1024;mso-position-horizontal-relative:page;mso-position-vertical-relative:page;mso-width-percent:1253;mso-height-percent:1024"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3347E3"/>
    <w:multiLevelType w:val="hybridMultilevel"/>
    <w:tmpl w:val="448646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7A16C0"/>
    <w:multiLevelType w:val="hybridMultilevel"/>
    <w:tmpl w:val="D69835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F01668"/>
    <w:multiLevelType w:val="hybridMultilevel"/>
    <w:tmpl w:val="94A620B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F3"/>
    <w:rsid w:val="000052CA"/>
    <w:rsid w:val="0001495E"/>
    <w:rsid w:val="0001626D"/>
    <w:rsid w:val="00035454"/>
    <w:rsid w:val="0008351B"/>
    <w:rsid w:val="000D638F"/>
    <w:rsid w:val="00141294"/>
    <w:rsid w:val="00233337"/>
    <w:rsid w:val="002548C8"/>
    <w:rsid w:val="002E0B9C"/>
    <w:rsid w:val="002E3477"/>
    <w:rsid w:val="002E6287"/>
    <w:rsid w:val="00303AE1"/>
    <w:rsid w:val="00312782"/>
    <w:rsid w:val="00385963"/>
    <w:rsid w:val="00393BE0"/>
    <w:rsid w:val="003949BD"/>
    <w:rsid w:val="004129B7"/>
    <w:rsid w:val="004D61A7"/>
    <w:rsid w:val="00524B92"/>
    <w:rsid w:val="0053630E"/>
    <w:rsid w:val="00547937"/>
    <w:rsid w:val="00560F76"/>
    <w:rsid w:val="0057184E"/>
    <w:rsid w:val="00576154"/>
    <w:rsid w:val="00591FFE"/>
    <w:rsid w:val="006B7784"/>
    <w:rsid w:val="006F16F0"/>
    <w:rsid w:val="007520BE"/>
    <w:rsid w:val="008054FC"/>
    <w:rsid w:val="00974FB2"/>
    <w:rsid w:val="009B3185"/>
    <w:rsid w:val="00A06D80"/>
    <w:rsid w:val="00A448C1"/>
    <w:rsid w:val="00A505FB"/>
    <w:rsid w:val="00A55D1E"/>
    <w:rsid w:val="00A743FB"/>
    <w:rsid w:val="00AA7AA0"/>
    <w:rsid w:val="00AB4981"/>
    <w:rsid w:val="00B43495"/>
    <w:rsid w:val="00B70211"/>
    <w:rsid w:val="00B8080B"/>
    <w:rsid w:val="00C10086"/>
    <w:rsid w:val="00C84D21"/>
    <w:rsid w:val="00CA6B4F"/>
    <w:rsid w:val="00D0550B"/>
    <w:rsid w:val="00D11CB0"/>
    <w:rsid w:val="00DA4A43"/>
    <w:rsid w:val="00DA5BEB"/>
    <w:rsid w:val="00DE395C"/>
    <w:rsid w:val="00E2411A"/>
    <w:rsid w:val="00E37225"/>
    <w:rsid w:val="00E4032A"/>
    <w:rsid w:val="00E51439"/>
    <w:rsid w:val="00E616AF"/>
    <w:rsid w:val="00EA28F3"/>
    <w:rsid w:val="00EA597A"/>
    <w:rsid w:val="00EF36A5"/>
    <w:rsid w:val="00F059C6"/>
    <w:rsid w:val="00FA1D48"/>
    <w:rsid w:val="00FF61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435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old">
    <w:name w:val="Bold"/>
    <w:uiPriority w:val="1"/>
    <w:qFormat/>
    <w:rsid w:val="004129B7"/>
    <w:rPr>
      <w:b/>
      <w:color w:val="auto"/>
    </w:rPr>
  </w:style>
  <w:style w:type="paragraph" w:styleId="ListParagraph">
    <w:name w:val="List Paragraph"/>
    <w:basedOn w:val="Normal"/>
    <w:uiPriority w:val="34"/>
    <w:unhideWhenUsed/>
    <w:qFormat/>
    <w:rsid w:val="0080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07933">
      <w:bodyDiv w:val="1"/>
      <w:marLeft w:val="0"/>
      <w:marRight w:val="0"/>
      <w:marTop w:val="0"/>
      <w:marBottom w:val="0"/>
      <w:divBdr>
        <w:top w:val="none" w:sz="0" w:space="0" w:color="auto"/>
        <w:left w:val="none" w:sz="0" w:space="0" w:color="auto"/>
        <w:bottom w:val="none" w:sz="0" w:space="0" w:color="auto"/>
        <w:right w:val="none" w:sz="0" w:space="0" w:color="auto"/>
      </w:divBdr>
      <w:divsChild>
        <w:div w:id="408230109">
          <w:marLeft w:val="0"/>
          <w:marRight w:val="0"/>
          <w:marTop w:val="0"/>
          <w:marBottom w:val="0"/>
          <w:divBdr>
            <w:top w:val="none" w:sz="0" w:space="0" w:color="auto"/>
            <w:left w:val="none" w:sz="0" w:space="0" w:color="auto"/>
            <w:bottom w:val="none" w:sz="0" w:space="0" w:color="auto"/>
            <w:right w:val="none" w:sz="0" w:space="0" w:color="auto"/>
          </w:divBdr>
        </w:div>
        <w:div w:id="1841390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du_\AppData\Roaming\Microsoft\Templates\Education%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0905AF8204A11866F14F5E13ECAA9"/>
        <w:category>
          <w:name w:val="General"/>
          <w:gallery w:val="placeholder"/>
        </w:category>
        <w:types>
          <w:type w:val="bbPlcHdr"/>
        </w:types>
        <w:behaviors>
          <w:behavior w:val="content"/>
        </w:behaviors>
        <w:guid w:val="{FEF853EB-5840-4EE7-8719-555BA54FA52E}"/>
      </w:docPartPr>
      <w:docPartBody>
        <w:p w:rsidR="00953774" w:rsidRDefault="00CB43E3">
          <w:pPr>
            <w:pStyle w:val="B2C0905AF8204A11866F14F5E13ECAA9"/>
          </w:pPr>
          <w:r w:rsidRPr="004129B7">
            <w:rPr>
              <w:rStyle w:val="Bold"/>
            </w:rPr>
            <w:t>Date:</w:t>
          </w:r>
        </w:p>
      </w:docPartBody>
    </w:docPart>
    <w:docPart>
      <w:docPartPr>
        <w:name w:val="5CB78997148F4B7FBD26F9100E6F562F"/>
        <w:category>
          <w:name w:val="General"/>
          <w:gallery w:val="placeholder"/>
        </w:category>
        <w:types>
          <w:type w:val="bbPlcHdr"/>
        </w:types>
        <w:behaviors>
          <w:behavior w:val="content"/>
        </w:behaviors>
        <w:guid w:val="{95A68399-F970-4CA5-A3C5-A777D4C64BEB}"/>
      </w:docPartPr>
      <w:docPartBody>
        <w:p w:rsidR="00953774" w:rsidRDefault="00CB43E3">
          <w:pPr>
            <w:pStyle w:val="5CB78997148F4B7FBD26F9100E6F562F"/>
          </w:pPr>
          <w:r w:rsidRPr="004129B7">
            <w:rPr>
              <w:rStyle w:val="Bold"/>
            </w:rPr>
            <w:t>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C0"/>
    <w:rsid w:val="00204184"/>
    <w:rsid w:val="00953774"/>
    <w:rsid w:val="00B14497"/>
    <w:rsid w:val="00CB43E3"/>
    <w:rsid w:val="00DD31C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pPr>
      <w:spacing w:after="480" w:line="264" w:lineRule="auto"/>
      <w:contextualSpacing/>
    </w:pPr>
    <w:rPr>
      <w:rFonts w:asciiTheme="majorHAnsi" w:hAnsiTheme="majorHAnsi"/>
      <w:b/>
      <w:caps/>
      <w:sz w:val="52"/>
      <w:szCs w:val="20"/>
      <w:lang w:val="en-US" w:eastAsia="ja-JP"/>
    </w:rPr>
  </w:style>
  <w:style w:type="character" w:customStyle="1" w:styleId="TitleChar">
    <w:name w:val="Title Char"/>
    <w:basedOn w:val="DefaultParagraphFont"/>
    <w:link w:val="Title"/>
    <w:uiPriority w:val="6"/>
    <w:rPr>
      <w:rFonts w:asciiTheme="majorHAnsi" w:hAnsiTheme="majorHAnsi"/>
      <w:b/>
      <w:caps/>
      <w:sz w:val="52"/>
      <w:szCs w:val="20"/>
      <w:lang w:val="en-US" w:eastAsia="ja-JP"/>
    </w:rPr>
  </w:style>
  <w:style w:type="character" w:customStyle="1" w:styleId="Bold">
    <w:name w:val="Bold"/>
    <w:uiPriority w:val="1"/>
    <w:qFormat/>
    <w:rPr>
      <w:b/>
      <w:color w:val="auto"/>
    </w:rPr>
  </w:style>
  <w:style w:type="paragraph" w:customStyle="1" w:styleId="B2C0905AF8204A11866F14F5E13ECAA9">
    <w:name w:val="B2C0905AF8204A11866F14F5E13ECAA9"/>
  </w:style>
  <w:style w:type="paragraph" w:customStyle="1" w:styleId="5CB78997148F4B7FBD26F9100E6F562F">
    <w:name w:val="5CB78997148F4B7FBD26F9100E6F562F"/>
  </w:style>
  <w:style w:type="paragraph" w:styleId="ListBullet">
    <w:name w:val="List Bullet"/>
    <w:basedOn w:val="Normal"/>
    <w:uiPriority w:val="10"/>
    <w:qFormat/>
    <w:pPr>
      <w:numPr>
        <w:numId w:val="1"/>
      </w:numPr>
      <w:spacing w:before="100" w:after="100" w:line="240" w:lineRule="auto"/>
      <w:contextualSpacing/>
    </w:pPr>
    <w:rPr>
      <w:szCs w:val="21"/>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29FACA-0367-4DBE-BFE4-9FFF75463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4541DF-FE98-4CDD-A14C-B9B092272D0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7EDC465-A9D7-41E2-9066-2C89819E11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4</Pages>
  <Words>774</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2021-12-06T18:26:00Z</dcterms:created>
  <dcterms:modified xsi:type="dcterms:W3CDTF">2021-12-07T17:04:00Z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